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frm_Main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' e(x) =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x+k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)Mod26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loopcount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Integer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Form1_Load(sender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MyBase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.Load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"Welcome to this Caesar Cypher"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btn_RandomShift_Click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btn_RandomShift.Click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-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ran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rd.Next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ran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"Invalid Input"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&gt;=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input a number between 1 and 25"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&lt;&gt;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)) +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.ToChar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+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.Show()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.Hide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btn_CustomShift_Click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btn_CustomShift.Click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-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txt_CustomShift.Text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"Invalid Input"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&gt;=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&lt;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MessageBox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input a number between 1 and 25"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ReDim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&lt;&gt;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Asc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)) +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shiftamount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.ToChar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shiftarr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txt_InputWord.Text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=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inputlength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+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Next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.Show()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.Hide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txt_customshift_KeyPress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ByVal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System.Windows.Forms.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KeyPressEventArgs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txt_CustomShift.KeyPress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.IsDigit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e.KeyChar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.IsControl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e.KeyChar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Then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e.Handled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btn_Clear_Click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btn_Clear.Click</w:t>
      </w:r>
      <w:proofErr w:type="spellEnd"/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cypheroutput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D90BD2" w:rsidRDefault="00D90BD2" w:rsidP="00D90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</w:p>
    <w:p w:rsidR="00DD5515" w:rsidRDefault="00DD5515"/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Form2</w:t>
      </w:r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Form2_Load(sender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e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Handles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MyBase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.Load</w:t>
      </w:r>
      <w:proofErr w:type="spellEnd"/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lbl_Cypheroutput.Text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frm_Main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.cypheroutput</w:t>
      </w:r>
      <w:proofErr w:type="spellEnd"/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lbl_Shiftamount.Text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frm_Main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.shiftamount</w:t>
      </w:r>
      <w:proofErr w:type="spellEnd"/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0B2F" w:rsidRDefault="00110B2F" w:rsidP="001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Sub</w:t>
      </w:r>
    </w:p>
    <w:p w:rsidR="00110B2F" w:rsidRDefault="00110B2F" w:rsidP="00110B2F">
      <w:r>
        <w:rPr>
          <w:rFonts w:ascii="Consolas" w:hAnsi="Consolas" w:cs="Consolas"/>
          <w:color w:val="569CD6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bookmarkStart w:id="0" w:name="_GoBack"/>
      <w:bookmarkEnd w:id="0"/>
    </w:p>
    <w:sectPr w:rsidR="00110B2F" w:rsidSect="005D0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D2"/>
    <w:rsid w:val="00110B2F"/>
    <w:rsid w:val="00241889"/>
    <w:rsid w:val="00C2260A"/>
    <w:rsid w:val="00D90BD2"/>
    <w:rsid w:val="00D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BC731BD2</Template>
  <TotalTime>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Przybylski</dc:creator>
  <cp:lastModifiedBy>Tomasz Przybylski</cp:lastModifiedBy>
  <cp:revision>2</cp:revision>
  <dcterms:created xsi:type="dcterms:W3CDTF">2016-11-22T10:30:00Z</dcterms:created>
  <dcterms:modified xsi:type="dcterms:W3CDTF">2016-11-22T10:32:00Z</dcterms:modified>
</cp:coreProperties>
</file>